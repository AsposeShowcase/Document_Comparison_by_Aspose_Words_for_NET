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CED00554F6A343029E5BB182409096D5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471"/>
            <w:gridCol w:w="1058"/>
          </w:tblGrid>
          <w:tr w:rsidR="00741869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741869" w:rsidRDefault="004D164E" w:rsidP="00C35812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-747420753"/>
                    <w:placeholder>
                      <w:docPart w:val="C3FA4C3826CD4F3285C2D53261D17018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C35812">
                      <w:rPr>
                        <w:b w:val="0"/>
                        <w:bCs/>
                      </w:rPr>
                      <w:t>julia allio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741869" w:rsidRDefault="002C31B3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6E0FEC0C" wp14:editId="73DF7740">
                          <wp:extent cx="548640" cy="640080"/>
                          <wp:effectExtent l="0" t="0" r="22860" b="2667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B643F" w:rsidRDefault="007B643F" w:rsidP="007B643F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4E4E9A3" wp14:editId="4CE3D640">
                                            <wp:extent cx="527255" cy="495300"/>
                                            <wp:effectExtent l="0" t="0" r="6350" b="0"/>
                                            <wp:docPr id="1" name="Picture 1" descr="http://i.huffpost.com/gen/1282658/images/o-FEMALE-CHEF-facebook.jp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http://i.huffpost.com/gen/1282658/images/o-FEMALE-CHEF-facebook.jp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1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4583" t="-1" r="16667" b="35416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526243" cy="49434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" fillcolor="#d2ce97 [1942]" strokecolor="#6b7c71 [2404]" strokeweight=".5pt">
                          <v:textbox>
                            <w:txbxContent>
                              <w:p w:rsidR="007B643F" w:rsidRDefault="007B643F" w:rsidP="007B643F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D96760E" wp14:editId="303BBABF">
                                      <wp:extent cx="527255" cy="495300"/>
                                      <wp:effectExtent l="0" t="0" r="6350" b="0"/>
                                      <wp:docPr id="1" name="Picture 1" descr="http://i.huffpost.com/gen/1282658/images/o-FEMALE-CHEF-facebook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://i.huffpost.com/gen/1282658/images/o-FEMALE-CHEF-facebook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4583" t="-1" r="16667" b="3541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26243" cy="4943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741869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741869" w:rsidRDefault="004D164E" w:rsidP="00C35812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51FA0833CE8D4B6A8D8F28F8D291199F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C35812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544 Mountain road, wa, usa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741869" w:rsidRDefault="00741869">
                <w:pPr>
                  <w:pStyle w:val="NoSpacing"/>
                </w:pPr>
              </w:p>
            </w:tc>
          </w:tr>
          <w:tr w:rsidR="00741869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741869" w:rsidRDefault="004D164E" w:rsidP="002E22DC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C3C7F9D0B2354D16AB0EBE38AD6466EE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5F16F2">
                      <w:rPr>
                        <w:color w:val="93A299" w:themeColor="accent1"/>
                        <w:sz w:val="18"/>
                        <w:szCs w:val="18"/>
                      </w:rPr>
                      <w:t>(</w:t>
                    </w:r>
                    <w:r w:rsidR="00C35812">
                      <w:rPr>
                        <w:color w:val="93A299" w:themeColor="accent1"/>
                        <w:sz w:val="18"/>
                        <w:szCs w:val="18"/>
                      </w:rPr>
                      <w:t>544</w:t>
                    </w:r>
                    <w:r w:rsidR="005F16F2">
                      <w:rPr>
                        <w:color w:val="93A299" w:themeColor="accent1"/>
                        <w:sz w:val="18"/>
                        <w:szCs w:val="18"/>
                      </w:rPr>
                      <w:t xml:space="preserve">) </w:t>
                    </w:r>
                    <w:r w:rsidR="00C35812">
                      <w:rPr>
                        <w:color w:val="93A299" w:themeColor="accent1"/>
                        <w:sz w:val="18"/>
                        <w:szCs w:val="18"/>
                      </w:rPr>
                      <w:t>844-944</w:t>
                    </w:r>
                  </w:sdtContent>
                </w:sdt>
                <w:r w:rsidR="002C31B3"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 w:rsidR="002C31B3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643726B2C441400B965E1A6BF66A8105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C35812">
                      <w:rPr>
                        <w:color w:val="93A299" w:themeColor="accent1"/>
                        <w:sz w:val="18"/>
                        <w:szCs w:val="18"/>
                      </w:rPr>
                      <w:t>Julia@mail.com</w:t>
                    </w:r>
                  </w:sdtContent>
                </w:sdt>
                <w:r w:rsidR="002C31B3">
                  <w:rPr>
                    <w:color w:val="93A299" w:themeColor="accent1"/>
                    <w:sz w:val="18"/>
                    <w:szCs w:val="18"/>
                  </w:rPr>
                  <w:t xml:space="preserve">   ▪  </w:t>
                </w:r>
                <w:r w:rsidR="002C31B3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id w:val="1863781786"/>
                    <w:placeholder>
                      <w:docPart w:val="B5CE45CC19634782B35E10DBBBD08B26"/>
                    </w:placeholder>
                    <w:text/>
                  </w:sdtPr>
                  <w:sdtEndPr/>
                  <w:sdtContent>
                    <w:r w:rsidR="00C35812">
                      <w:rPr>
                        <w:color w:val="93A299" w:themeColor="accent1"/>
                        <w:sz w:val="18"/>
                        <w:szCs w:val="18"/>
                      </w:rPr>
                      <w:t>Julia.</w:t>
                    </w:r>
                    <w:r w:rsidR="002E22DC">
                      <w:rPr>
                        <w:color w:val="93A299" w:themeColor="accent1"/>
                        <w:sz w:val="18"/>
                        <w:szCs w:val="18"/>
                      </w:rPr>
                      <w:t>website</w:t>
                    </w:r>
                    <w:r w:rsidR="00C35812">
                      <w:rPr>
                        <w:color w:val="93A299" w:themeColor="accent1"/>
                        <w:sz w:val="18"/>
                        <w:szCs w:val="18"/>
                      </w:rPr>
                      <w:t>.com</w:t>
                    </w:r>
                  </w:sdtContent>
                </w:sdt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741869" w:rsidRDefault="00741869">
                <w:pPr>
                  <w:pStyle w:val="NoSpacing"/>
                </w:pPr>
              </w:p>
            </w:tc>
          </w:tr>
        </w:tbl>
        <w:p w:rsidR="00741869" w:rsidRDefault="004D164E">
          <w:pPr>
            <w:rPr>
              <w:b/>
              <w:bCs/>
            </w:rPr>
          </w:pPr>
        </w:p>
      </w:sdtContent>
    </w:sdt>
    <w:p w:rsidR="00741869" w:rsidRDefault="007F7A97">
      <w:pPr>
        <w:pStyle w:val="SectionHeading"/>
      </w:pPr>
      <w:r>
        <w:t xml:space="preserve">Professional </w:t>
      </w:r>
      <w:r w:rsidR="00C35812">
        <w:t>Summary</w:t>
      </w:r>
    </w:p>
    <w:p w:rsidR="00741869" w:rsidRDefault="00C35812">
      <w:r w:rsidRPr="00C35812">
        <w:t>Experienced grill chef that cooks hamburgers, steaks, vegetables and pork chops to taste looking to contribute to the success of a restaurant. Also capable of preparing other non-grilled foods.</w:t>
      </w:r>
    </w:p>
    <w:p w:rsidR="00741869" w:rsidRDefault="002C31B3">
      <w:pPr>
        <w:pStyle w:val="SectionHeading"/>
      </w:pPr>
      <w:r>
        <w:t>Experience</w:t>
      </w:r>
    </w:p>
    <w:p w:rsidR="00741869" w:rsidRPr="009476A8" w:rsidRDefault="00951AA3">
      <w:pPr>
        <w:pStyle w:val="NoSpacing"/>
        <w:rPr>
          <w:b/>
          <w:sz w:val="28"/>
          <w:szCs w:val="28"/>
        </w:rPr>
      </w:pPr>
      <w:r w:rsidRPr="009476A8">
        <w:rPr>
          <w:rFonts w:eastAsiaTheme="majorEastAsia" w:cstheme="majorBidi"/>
          <w:b/>
          <w:bCs/>
          <w:color w:val="93A299" w:themeColor="accent1"/>
          <w:sz w:val="28"/>
          <w:szCs w:val="28"/>
        </w:rPr>
        <w:t xml:space="preserve">Glock &amp; Grill </w:t>
      </w:r>
      <w:r w:rsidR="002C31B3" w:rsidRPr="009476A8">
        <w:rPr>
          <w:rFonts w:asciiTheme="majorHAnsi" w:eastAsiaTheme="majorEastAsia" w:hAnsiTheme="majorHAnsi" w:cstheme="majorBidi"/>
          <w:b/>
          <w:color w:val="93A299" w:themeColor="accent1"/>
          <w:spacing w:val="24"/>
          <w:sz w:val="28"/>
          <w:szCs w:val="28"/>
        </w:rPr>
        <w:t>▪</w:t>
      </w:r>
      <w:r w:rsidR="002C31B3" w:rsidRPr="009476A8">
        <w:rPr>
          <w:rFonts w:asciiTheme="majorHAnsi" w:eastAsiaTheme="majorEastAsia" w:hAnsiTheme="majorHAnsi" w:cstheme="majorBidi"/>
          <w:b/>
          <w:spacing w:val="24"/>
          <w:sz w:val="28"/>
          <w:szCs w:val="28"/>
        </w:rPr>
        <w:t xml:space="preserve"> </w:t>
      </w:r>
      <w:r w:rsidR="004E2A0C" w:rsidRPr="004E2A0C">
        <w:rPr>
          <w:b/>
          <w:sz w:val="28"/>
          <w:szCs w:val="28"/>
        </w:rPr>
        <w:t xml:space="preserve">June </w:t>
      </w:r>
      <w:r w:rsidR="00C35812" w:rsidRPr="009476A8">
        <w:rPr>
          <w:b/>
          <w:sz w:val="28"/>
          <w:szCs w:val="28"/>
        </w:rPr>
        <w:t>2012</w:t>
      </w:r>
      <w:r w:rsidR="002C31B3" w:rsidRPr="009476A8">
        <w:rPr>
          <w:b/>
          <w:sz w:val="28"/>
          <w:szCs w:val="28"/>
        </w:rPr>
        <w:t xml:space="preserve"> - </w:t>
      </w:r>
      <w:r w:rsidR="00C35812" w:rsidRPr="009476A8">
        <w:rPr>
          <w:b/>
          <w:sz w:val="28"/>
          <w:szCs w:val="28"/>
        </w:rPr>
        <w:t>Current</w:t>
      </w:r>
    </w:p>
    <w:p w:rsidR="00741869" w:rsidRDefault="00951AA3">
      <w:pPr>
        <w:spacing w:line="264" w:lineRule="auto"/>
        <w:rPr>
          <w:color w:val="564B3C" w:themeColor="text2"/>
        </w:rPr>
      </w:pPr>
      <w:r w:rsidRPr="009476A8">
        <w:rPr>
          <w:b/>
          <w:color w:val="564B3C" w:themeColor="text2"/>
          <w:sz w:val="28"/>
          <w:szCs w:val="28"/>
        </w:rPr>
        <w:t>Pittsburgh, Pennsylvania</w:t>
      </w:r>
    </w:p>
    <w:p w:rsidR="00741869" w:rsidRDefault="002C31B3">
      <w:pPr>
        <w:pStyle w:val="SectionHeading"/>
      </w:pPr>
      <w:r>
        <w:t>Skills</w:t>
      </w:r>
    </w:p>
    <w:p w:rsidR="00951AA3" w:rsidRPr="00951AA3" w:rsidRDefault="00951AA3" w:rsidP="00951AA3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951AA3">
        <w:rPr>
          <w:color w:val="40382D" w:themeColor="text2" w:themeShade="BF"/>
        </w:rPr>
        <w:t>Planned, prepared, coordinated, supervised and implemented stages of food production</w:t>
      </w:r>
    </w:p>
    <w:p w:rsidR="00951AA3" w:rsidRPr="00951AA3" w:rsidRDefault="00951AA3" w:rsidP="00951AA3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951AA3">
        <w:rPr>
          <w:color w:val="40382D" w:themeColor="text2" w:themeShade="BF"/>
        </w:rPr>
        <w:t>Discussed, developed, planned and supervised kitchen budget</w:t>
      </w:r>
    </w:p>
    <w:p w:rsidR="00951AA3" w:rsidRPr="00951AA3" w:rsidRDefault="00951AA3" w:rsidP="00951AA3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951AA3">
        <w:rPr>
          <w:color w:val="40382D" w:themeColor="text2" w:themeShade="BF"/>
        </w:rPr>
        <w:t>Created unique menu of grilled foods</w:t>
      </w:r>
    </w:p>
    <w:p w:rsidR="00951AA3" w:rsidRPr="00951AA3" w:rsidRDefault="00951AA3" w:rsidP="00951AA3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951AA3">
        <w:rPr>
          <w:color w:val="40382D" w:themeColor="text2" w:themeShade="BF"/>
        </w:rPr>
        <w:t>Cooked foods to individualized taste of customers</w:t>
      </w:r>
    </w:p>
    <w:p w:rsidR="00E9366A" w:rsidRPr="00E9366A" w:rsidRDefault="00E9366A" w:rsidP="00E9366A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E9366A">
        <w:rPr>
          <w:color w:val="40382D" w:themeColor="text2" w:themeShade="BF"/>
        </w:rPr>
        <w:t>Managed production to comply with management guidelines to enhance revenues and profits</w:t>
      </w:r>
    </w:p>
    <w:p w:rsidR="00741869" w:rsidRDefault="00E9366A" w:rsidP="00E9366A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E9366A">
        <w:rPr>
          <w:color w:val="40382D" w:themeColor="text2" w:themeShade="BF"/>
        </w:rPr>
        <w:t>Supervised regular maintenance and cleaning of grills and other kitchen areas</w:t>
      </w:r>
    </w:p>
    <w:p w:rsidR="009476A8" w:rsidRDefault="009476A8" w:rsidP="009476A8">
      <w:pPr>
        <w:spacing w:line="264" w:lineRule="auto"/>
        <w:contextualSpacing/>
        <w:rPr>
          <w:color w:val="40382D" w:themeColor="text2" w:themeShade="BF"/>
        </w:rPr>
      </w:pPr>
    </w:p>
    <w:p w:rsidR="009476A8" w:rsidRPr="009476A8" w:rsidRDefault="009476A8" w:rsidP="009476A8">
      <w:pPr>
        <w:pStyle w:val="NoSpacing"/>
        <w:rPr>
          <w:b/>
          <w:sz w:val="28"/>
          <w:szCs w:val="28"/>
        </w:rPr>
      </w:pPr>
      <w:r w:rsidRPr="009476A8">
        <w:rPr>
          <w:rFonts w:eastAsiaTheme="majorEastAsia" w:cstheme="majorBidi"/>
          <w:b/>
          <w:bCs/>
          <w:color w:val="93A299" w:themeColor="accent1"/>
          <w:sz w:val="28"/>
          <w:szCs w:val="28"/>
        </w:rPr>
        <w:t xml:space="preserve">The Nicholson Hotel </w:t>
      </w:r>
      <w:r w:rsidRPr="009476A8">
        <w:rPr>
          <w:rFonts w:asciiTheme="majorHAnsi" w:eastAsiaTheme="majorEastAsia" w:hAnsiTheme="majorHAnsi" w:cstheme="majorBidi"/>
          <w:b/>
          <w:color w:val="93A299" w:themeColor="accent1"/>
          <w:spacing w:val="24"/>
          <w:sz w:val="28"/>
          <w:szCs w:val="28"/>
        </w:rPr>
        <w:t>▪</w:t>
      </w:r>
      <w:r w:rsidRPr="009476A8">
        <w:rPr>
          <w:rFonts w:asciiTheme="majorHAnsi" w:eastAsiaTheme="majorEastAsia" w:hAnsiTheme="majorHAnsi" w:cstheme="majorBidi"/>
          <w:b/>
          <w:spacing w:val="24"/>
          <w:sz w:val="28"/>
          <w:szCs w:val="28"/>
        </w:rPr>
        <w:t xml:space="preserve"> </w:t>
      </w:r>
      <w:r w:rsidRPr="009476A8">
        <w:rPr>
          <w:b/>
          <w:sz w:val="28"/>
          <w:szCs w:val="28"/>
        </w:rPr>
        <w:t xml:space="preserve">April </w:t>
      </w:r>
      <w:r>
        <w:rPr>
          <w:b/>
          <w:sz w:val="28"/>
          <w:szCs w:val="28"/>
        </w:rPr>
        <w:t>2005</w:t>
      </w:r>
      <w:r w:rsidRPr="009476A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9476A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June 2012</w:t>
      </w:r>
    </w:p>
    <w:p w:rsidR="009476A8" w:rsidRDefault="004E2A0C" w:rsidP="009476A8">
      <w:pPr>
        <w:spacing w:line="264" w:lineRule="auto"/>
        <w:rPr>
          <w:color w:val="564B3C" w:themeColor="text2"/>
        </w:rPr>
      </w:pPr>
      <w:r w:rsidRPr="004E2A0C">
        <w:rPr>
          <w:b/>
          <w:color w:val="564B3C" w:themeColor="text2"/>
          <w:sz w:val="28"/>
          <w:szCs w:val="28"/>
        </w:rPr>
        <w:t>Lancaster</w:t>
      </w:r>
      <w:r w:rsidR="009476A8" w:rsidRPr="009476A8">
        <w:rPr>
          <w:b/>
          <w:color w:val="564B3C" w:themeColor="text2"/>
          <w:sz w:val="28"/>
          <w:szCs w:val="28"/>
        </w:rPr>
        <w:t>, Pennsylvania</w:t>
      </w:r>
    </w:p>
    <w:p w:rsidR="009476A8" w:rsidRDefault="009476A8" w:rsidP="009476A8">
      <w:pPr>
        <w:pStyle w:val="SectionHeading"/>
      </w:pPr>
      <w:r>
        <w:t>Skills</w:t>
      </w:r>
    </w:p>
    <w:p w:rsidR="004E2A0C" w:rsidRPr="004E2A0C" w:rsidRDefault="004E2A0C" w:rsidP="004E2A0C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4E2A0C">
        <w:rPr>
          <w:color w:val="40382D" w:themeColor="text2" w:themeShade="BF"/>
        </w:rPr>
        <w:t>Prepared daily grill special as well as other unique grilled foods</w:t>
      </w:r>
    </w:p>
    <w:p w:rsidR="004E2A0C" w:rsidRPr="004E2A0C" w:rsidRDefault="004E2A0C" w:rsidP="004E2A0C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4E2A0C">
        <w:rPr>
          <w:color w:val="40382D" w:themeColor="text2" w:themeShade="BF"/>
        </w:rPr>
        <w:t>Monitored cooking in regard to production, menus, presentation and staff</w:t>
      </w:r>
    </w:p>
    <w:p w:rsidR="004E2A0C" w:rsidRPr="004E2A0C" w:rsidRDefault="004E2A0C" w:rsidP="004E2A0C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4E2A0C">
        <w:rPr>
          <w:color w:val="40382D" w:themeColor="text2" w:themeShade="BF"/>
        </w:rPr>
        <w:t>Ensured cooking operations followed operational procedures and standards in regard to food handling</w:t>
      </w:r>
    </w:p>
    <w:p w:rsidR="009476A8" w:rsidRPr="004E2A0C" w:rsidRDefault="004E2A0C" w:rsidP="004E2A0C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4E2A0C">
        <w:rPr>
          <w:color w:val="40382D" w:themeColor="text2" w:themeShade="BF"/>
        </w:rPr>
        <w:t>Managed production to minimize waste</w:t>
      </w:r>
    </w:p>
    <w:p w:rsidR="00741869" w:rsidRDefault="002C31B3">
      <w:pPr>
        <w:pStyle w:val="SectionHeading"/>
      </w:pPr>
      <w:r>
        <w:t>Education</w:t>
      </w:r>
    </w:p>
    <w:p w:rsidR="00741869" w:rsidRDefault="00951AA3">
      <w:pPr>
        <w:pStyle w:val="Subsection"/>
      </w:pPr>
      <w:r w:rsidRPr="00951AA3">
        <w:rPr>
          <w:color w:val="564B3C" w:themeColor="text2"/>
        </w:rPr>
        <w:t>Baylin School of Culinary Design</w:t>
      </w:r>
    </w:p>
    <w:p w:rsidR="00741869" w:rsidRDefault="00951AA3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>2005</w:t>
      </w:r>
      <w:r w:rsidR="002C31B3">
        <w:rPr>
          <w:color w:val="564B3C" w:themeColor="text2"/>
          <w:spacing w:val="24"/>
        </w:rPr>
        <w:t xml:space="preserve"> </w:t>
      </w:r>
      <w:r w:rsidR="002C31B3">
        <w:rPr>
          <w:rFonts w:asciiTheme="majorHAnsi" w:eastAsiaTheme="majorEastAsia" w:hAnsiTheme="majorHAnsi" w:cstheme="majorBidi"/>
          <w:color w:val="93A299" w:themeColor="accent1"/>
          <w:spacing w:val="24"/>
        </w:rPr>
        <w:t xml:space="preserve">▪ </w:t>
      </w:r>
      <w:r w:rsidRPr="00951AA3">
        <w:rPr>
          <w:rFonts w:asciiTheme="majorHAnsi" w:eastAsiaTheme="majorEastAsia" w:hAnsiTheme="majorHAnsi" w:cstheme="majorBidi"/>
          <w:color w:val="93A299" w:themeColor="accent1"/>
        </w:rPr>
        <w:t>Associate's Degree, Culinary Arts</w:t>
      </w:r>
    </w:p>
    <w:p w:rsidR="00741869" w:rsidRDefault="00741869" w:rsidP="00951AA3">
      <w:pPr>
        <w:spacing w:line="264" w:lineRule="auto"/>
        <w:contextualSpacing/>
        <w:rPr>
          <w:color w:val="000000" w:themeColor="text1" w:themeShade="BF"/>
        </w:rPr>
      </w:pPr>
    </w:p>
    <w:p w:rsidR="00741869" w:rsidRDefault="002C31B3">
      <w:pPr>
        <w:pStyle w:val="SectionHeading"/>
      </w:pPr>
      <w:r>
        <w:t>References</w:t>
      </w:r>
    </w:p>
    <w:p w:rsidR="00741869" w:rsidRDefault="004E2A0C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Will be </w:t>
      </w:r>
      <w:r w:rsidR="006F6C1C">
        <w:rPr>
          <w:color w:val="000000" w:themeColor="text1"/>
        </w:rPr>
        <w:t>provided</w:t>
      </w:r>
      <w:r>
        <w:rPr>
          <w:color w:val="000000" w:themeColor="text1"/>
        </w:rPr>
        <w:t xml:space="preserve"> upon request.</w:t>
      </w:r>
    </w:p>
    <w:p w:rsidR="00516B8C" w:rsidRDefault="00516B8C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516B8C" w:rsidRDefault="00516B8C">
      <w:pPr>
        <w:tabs>
          <w:tab w:val="left" w:pos="2670"/>
        </w:tabs>
        <w:spacing w:after="0" w:line="240" w:lineRule="auto"/>
        <w:rPr>
          <w:color w:val="000000" w:themeColor="text1"/>
        </w:rPr>
      </w:pPr>
      <w:bookmarkStart w:id="0" w:name="_GoBack"/>
      <w:bookmarkEnd w:id="0"/>
    </w:p>
    <w:sectPr w:rsidR="00516B8C">
      <w:footerReference w:type="default" r:id="rId13"/>
      <w:headerReference w:type="first" r:id="rId14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64E" w:rsidRDefault="004D164E">
      <w:pPr>
        <w:spacing w:after="0" w:line="240" w:lineRule="auto"/>
      </w:pPr>
      <w:r>
        <w:separator/>
      </w:r>
    </w:p>
  </w:endnote>
  <w:endnote w:type="continuationSeparator" w:id="0">
    <w:p w:rsidR="004D164E" w:rsidRDefault="004D1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869" w:rsidRDefault="002C31B3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41869" w:rsidRDefault="0074186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7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741869" w:rsidRDefault="0074186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41869" w:rsidRDefault="0074186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8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741869" w:rsidRDefault="0074186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41869" w:rsidRDefault="0074186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9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741869" w:rsidRDefault="0074186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41869" w:rsidRDefault="004D164E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95C11641FF394D9A8A3D319F90378E0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35812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julia allio</w:t>
                              </w:r>
                            </w:sdtContent>
                          </w:sdt>
                          <w:r w:rsidR="002C31B3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2C31B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2C31B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2C31B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31B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7959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3</w:t>
                          </w:r>
                          <w:r w:rsidR="002C31B3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30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741869" w:rsidRDefault="004D164E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95C11641FF394D9A8A3D319F90378E01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C35812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julia allio</w:t>
                        </w:r>
                      </w:sdtContent>
                    </w:sdt>
                    <w:r w:rsidR="002C31B3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2C31B3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2C31B3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2C31B3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31B3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B47959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3</w:t>
                    </w:r>
                    <w:r w:rsidR="002C31B3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64E" w:rsidRDefault="004D164E">
      <w:pPr>
        <w:spacing w:after="0" w:line="240" w:lineRule="auto"/>
      </w:pPr>
      <w:r>
        <w:separator/>
      </w:r>
    </w:p>
  </w:footnote>
  <w:footnote w:type="continuationSeparator" w:id="0">
    <w:p w:rsidR="004D164E" w:rsidRDefault="004D1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869" w:rsidRDefault="002C3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81752F"/>
    <w:multiLevelType w:val="hybridMultilevel"/>
    <w:tmpl w:val="50AE80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A550D7F"/>
    <w:multiLevelType w:val="hybridMultilevel"/>
    <w:tmpl w:val="C394C0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812"/>
    <w:rsid w:val="00264545"/>
    <w:rsid w:val="002C31B3"/>
    <w:rsid w:val="002E22DC"/>
    <w:rsid w:val="0048399E"/>
    <w:rsid w:val="004D164E"/>
    <w:rsid w:val="004E2A0C"/>
    <w:rsid w:val="00516B8C"/>
    <w:rsid w:val="005509C8"/>
    <w:rsid w:val="005F16F2"/>
    <w:rsid w:val="006F6C1C"/>
    <w:rsid w:val="00741869"/>
    <w:rsid w:val="007B643F"/>
    <w:rsid w:val="007F7A97"/>
    <w:rsid w:val="008309F1"/>
    <w:rsid w:val="00902DDE"/>
    <w:rsid w:val="009476A8"/>
    <w:rsid w:val="00951AA3"/>
    <w:rsid w:val="009B0C1D"/>
    <w:rsid w:val="00A12358"/>
    <w:rsid w:val="00A37683"/>
    <w:rsid w:val="00B47959"/>
    <w:rsid w:val="00B97F60"/>
    <w:rsid w:val="00C35812"/>
    <w:rsid w:val="00DA4024"/>
    <w:rsid w:val="00E75C7C"/>
    <w:rsid w:val="00E9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D00554F6A343029E5BB18240909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ECB50-2FEB-4DD7-A031-5319942F3FCB}"/>
      </w:docPartPr>
      <w:docPartBody>
        <w:p w:rsidR="005D66DC" w:rsidRDefault="00AC2DEC">
          <w:pPr>
            <w:pStyle w:val="CED00554F6A343029E5BB182409096D5"/>
          </w:pPr>
          <w:r>
            <w:t>Choose a building block.</w:t>
          </w:r>
        </w:p>
      </w:docPartBody>
    </w:docPart>
    <w:docPart>
      <w:docPartPr>
        <w:name w:val="C3FA4C3826CD4F3285C2D53261D17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A32A0-BDA7-432F-804C-98EAC7F7DD1A}"/>
      </w:docPartPr>
      <w:docPartBody>
        <w:p w:rsidR="005D66DC" w:rsidRDefault="00AC2DEC">
          <w:pPr>
            <w:pStyle w:val="C3FA4C3826CD4F3285C2D53261D17018"/>
          </w:pPr>
          <w:r>
            <w:t>[Type Your Name]</w:t>
          </w:r>
        </w:p>
      </w:docPartBody>
    </w:docPart>
    <w:docPart>
      <w:docPartPr>
        <w:name w:val="51FA0833CE8D4B6A8D8F28F8D2911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1C9C8-0EDB-4339-988B-1BF2EA0A13DB}"/>
      </w:docPartPr>
      <w:docPartBody>
        <w:p w:rsidR="005D66DC" w:rsidRDefault="00AC2DEC">
          <w:pPr>
            <w:pStyle w:val="51FA0833CE8D4B6A8D8F28F8D291199F"/>
          </w:pPr>
          <w:r>
            <w:rPr>
              <w:color w:val="1F497D" w:themeColor="text2"/>
            </w:rPr>
            <w:t>[Type your address]</w:t>
          </w:r>
        </w:p>
      </w:docPartBody>
    </w:docPart>
    <w:docPart>
      <w:docPartPr>
        <w:name w:val="C3C7F9D0B2354D16AB0EBE38AD646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8F5EC-F1B8-44B0-AA6D-3AA50FE2D91D}"/>
      </w:docPartPr>
      <w:docPartBody>
        <w:p w:rsidR="005D66DC" w:rsidRDefault="00AC2DEC">
          <w:pPr>
            <w:pStyle w:val="C3C7F9D0B2354D16AB0EBE38AD6466EE"/>
          </w:pPr>
          <w:r>
            <w:rPr>
              <w:color w:val="1F497D" w:themeColor="text2"/>
            </w:rPr>
            <w:t>[Type your phone number]</w:t>
          </w:r>
        </w:p>
      </w:docPartBody>
    </w:docPart>
    <w:docPart>
      <w:docPartPr>
        <w:name w:val="643726B2C441400B965E1A6BF66A8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00708-0891-4F15-A61C-4225EDB8E260}"/>
      </w:docPartPr>
      <w:docPartBody>
        <w:p w:rsidR="005D66DC" w:rsidRDefault="00AC2DEC">
          <w:pPr>
            <w:pStyle w:val="643726B2C441400B965E1A6BF66A8105"/>
          </w:pPr>
          <w:r>
            <w:rPr>
              <w:color w:val="1F497D" w:themeColor="text2"/>
            </w:rPr>
            <w:t>[Type your e-mail]</w:t>
          </w:r>
        </w:p>
      </w:docPartBody>
    </w:docPart>
    <w:docPart>
      <w:docPartPr>
        <w:name w:val="B5CE45CC19634782B35E10DBBBD08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3F8D-D958-438D-B9F2-0C8F599F3320}"/>
      </w:docPartPr>
      <w:docPartBody>
        <w:p w:rsidR="005D66DC" w:rsidRDefault="00AC2DEC">
          <w:pPr>
            <w:pStyle w:val="B5CE45CC19634782B35E10DBBBD08B26"/>
          </w:pPr>
          <w:r>
            <w:rPr>
              <w:color w:val="4F81BD" w:themeColor="accent1"/>
              <w:sz w:val="18"/>
              <w:szCs w:val="18"/>
            </w:rPr>
            <w:t>[Type your website]</w:t>
          </w:r>
        </w:p>
      </w:docPartBody>
    </w:docPart>
    <w:docPart>
      <w:docPartPr>
        <w:name w:val="95C11641FF394D9A8A3D319F90378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058ED-202B-4540-9072-5515492EB2A7}"/>
      </w:docPartPr>
      <w:docPartBody>
        <w:p w:rsidR="005D66DC" w:rsidRDefault="00AC2DEC">
          <w:pPr>
            <w:pStyle w:val="95C11641FF394D9A8A3D319F90378E01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DEC"/>
    <w:rsid w:val="00464901"/>
    <w:rsid w:val="00533BAB"/>
    <w:rsid w:val="005D66DC"/>
    <w:rsid w:val="007E374E"/>
    <w:rsid w:val="00AC2DEC"/>
    <w:rsid w:val="00B75A1B"/>
    <w:rsid w:val="00E6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D00554F6A343029E5BB182409096D5">
    <w:name w:val="CED00554F6A343029E5BB182409096D5"/>
  </w:style>
  <w:style w:type="paragraph" w:customStyle="1" w:styleId="C3FA4C3826CD4F3285C2D53261D17018">
    <w:name w:val="C3FA4C3826CD4F3285C2D53261D17018"/>
  </w:style>
  <w:style w:type="paragraph" w:customStyle="1" w:styleId="51FA0833CE8D4B6A8D8F28F8D291199F">
    <w:name w:val="51FA0833CE8D4B6A8D8F28F8D291199F"/>
  </w:style>
  <w:style w:type="paragraph" w:customStyle="1" w:styleId="C3C7F9D0B2354D16AB0EBE38AD6466EE">
    <w:name w:val="C3C7F9D0B2354D16AB0EBE38AD6466EE"/>
  </w:style>
  <w:style w:type="paragraph" w:customStyle="1" w:styleId="643726B2C441400B965E1A6BF66A8105">
    <w:name w:val="643726B2C441400B965E1A6BF66A8105"/>
  </w:style>
  <w:style w:type="paragraph" w:customStyle="1" w:styleId="B5CE45CC19634782B35E10DBBBD08B26">
    <w:name w:val="B5CE45CC19634782B35E10DBBBD08B26"/>
  </w:style>
  <w:style w:type="paragraph" w:customStyle="1" w:styleId="BD16D844943945E2A18283D9B968497C">
    <w:name w:val="BD16D844943945E2A18283D9B968497C"/>
  </w:style>
  <w:style w:type="paragraph" w:customStyle="1" w:styleId="B6CEFDFF7FBB4C429D07ED14620FE78A">
    <w:name w:val="B6CEFDFF7FBB4C429D07ED14620FE78A"/>
  </w:style>
  <w:style w:type="paragraph" w:customStyle="1" w:styleId="A298516F859049E4B8067C0AD0EBC9CE">
    <w:name w:val="A298516F859049E4B8067C0AD0EBC9CE"/>
  </w:style>
  <w:style w:type="paragraph" w:customStyle="1" w:styleId="B3FD0B283870444ABFAC9544E9DAED3B">
    <w:name w:val="B3FD0B283870444ABFAC9544E9DAED3B"/>
  </w:style>
  <w:style w:type="paragraph" w:customStyle="1" w:styleId="1B1C792D206244259346B674D3B04B0F">
    <w:name w:val="1B1C792D206244259346B674D3B04B0F"/>
  </w:style>
  <w:style w:type="paragraph" w:customStyle="1" w:styleId="6384413F96DC4EE098D1D12399AC1A57">
    <w:name w:val="6384413F96DC4EE098D1D12399AC1A57"/>
  </w:style>
  <w:style w:type="paragraph" w:customStyle="1" w:styleId="99C396BFCD2D4CDD80689D67F543A960">
    <w:name w:val="99C396BFCD2D4CDD80689D67F543A960"/>
  </w:style>
  <w:style w:type="paragraph" w:customStyle="1" w:styleId="0AEC604210794A5080FCC250E7BD15D2">
    <w:name w:val="0AEC604210794A5080FCC250E7BD15D2"/>
  </w:style>
  <w:style w:type="paragraph" w:customStyle="1" w:styleId="5395253220624D34BCA3942B9175E2C3">
    <w:name w:val="5395253220624D34BCA3942B9175E2C3"/>
  </w:style>
  <w:style w:type="paragraph" w:customStyle="1" w:styleId="12BC45EDC5F945A88BD30C95EEC85997">
    <w:name w:val="12BC45EDC5F945A88BD30C95EEC85997"/>
  </w:style>
  <w:style w:type="paragraph" w:customStyle="1" w:styleId="EE95825A147741D997BC6085FF0A5277">
    <w:name w:val="EE95825A147741D997BC6085FF0A5277"/>
  </w:style>
  <w:style w:type="paragraph" w:customStyle="1" w:styleId="13901565D1BC43BE8334DFEA6698D5C9">
    <w:name w:val="13901565D1BC43BE8334DFEA6698D5C9"/>
  </w:style>
  <w:style w:type="paragraph" w:customStyle="1" w:styleId="D3FBF2756E834A5792DACAC03464A6ED">
    <w:name w:val="D3FBF2756E834A5792DACAC03464A6ED"/>
  </w:style>
  <w:style w:type="paragraph" w:customStyle="1" w:styleId="95C11641FF394D9A8A3D319F90378E01">
    <w:name w:val="95C11641FF394D9A8A3D319F90378E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D00554F6A343029E5BB182409096D5">
    <w:name w:val="CED00554F6A343029E5BB182409096D5"/>
  </w:style>
  <w:style w:type="paragraph" w:customStyle="1" w:styleId="C3FA4C3826CD4F3285C2D53261D17018">
    <w:name w:val="C3FA4C3826CD4F3285C2D53261D17018"/>
  </w:style>
  <w:style w:type="paragraph" w:customStyle="1" w:styleId="51FA0833CE8D4B6A8D8F28F8D291199F">
    <w:name w:val="51FA0833CE8D4B6A8D8F28F8D291199F"/>
  </w:style>
  <w:style w:type="paragraph" w:customStyle="1" w:styleId="C3C7F9D0B2354D16AB0EBE38AD6466EE">
    <w:name w:val="C3C7F9D0B2354D16AB0EBE38AD6466EE"/>
  </w:style>
  <w:style w:type="paragraph" w:customStyle="1" w:styleId="643726B2C441400B965E1A6BF66A8105">
    <w:name w:val="643726B2C441400B965E1A6BF66A8105"/>
  </w:style>
  <w:style w:type="paragraph" w:customStyle="1" w:styleId="B5CE45CC19634782B35E10DBBBD08B26">
    <w:name w:val="B5CE45CC19634782B35E10DBBBD08B26"/>
  </w:style>
  <w:style w:type="paragraph" w:customStyle="1" w:styleId="BD16D844943945E2A18283D9B968497C">
    <w:name w:val="BD16D844943945E2A18283D9B968497C"/>
  </w:style>
  <w:style w:type="paragraph" w:customStyle="1" w:styleId="B6CEFDFF7FBB4C429D07ED14620FE78A">
    <w:name w:val="B6CEFDFF7FBB4C429D07ED14620FE78A"/>
  </w:style>
  <w:style w:type="paragraph" w:customStyle="1" w:styleId="A298516F859049E4B8067C0AD0EBC9CE">
    <w:name w:val="A298516F859049E4B8067C0AD0EBC9CE"/>
  </w:style>
  <w:style w:type="paragraph" w:customStyle="1" w:styleId="B3FD0B283870444ABFAC9544E9DAED3B">
    <w:name w:val="B3FD0B283870444ABFAC9544E9DAED3B"/>
  </w:style>
  <w:style w:type="paragraph" w:customStyle="1" w:styleId="1B1C792D206244259346B674D3B04B0F">
    <w:name w:val="1B1C792D206244259346B674D3B04B0F"/>
  </w:style>
  <w:style w:type="paragraph" w:customStyle="1" w:styleId="6384413F96DC4EE098D1D12399AC1A57">
    <w:name w:val="6384413F96DC4EE098D1D12399AC1A57"/>
  </w:style>
  <w:style w:type="paragraph" w:customStyle="1" w:styleId="99C396BFCD2D4CDD80689D67F543A960">
    <w:name w:val="99C396BFCD2D4CDD80689D67F543A960"/>
  </w:style>
  <w:style w:type="paragraph" w:customStyle="1" w:styleId="0AEC604210794A5080FCC250E7BD15D2">
    <w:name w:val="0AEC604210794A5080FCC250E7BD15D2"/>
  </w:style>
  <w:style w:type="paragraph" w:customStyle="1" w:styleId="5395253220624D34BCA3942B9175E2C3">
    <w:name w:val="5395253220624D34BCA3942B9175E2C3"/>
  </w:style>
  <w:style w:type="paragraph" w:customStyle="1" w:styleId="12BC45EDC5F945A88BD30C95EEC85997">
    <w:name w:val="12BC45EDC5F945A88BD30C95EEC85997"/>
  </w:style>
  <w:style w:type="paragraph" w:customStyle="1" w:styleId="EE95825A147741D997BC6085FF0A5277">
    <w:name w:val="EE95825A147741D997BC6085FF0A5277"/>
  </w:style>
  <w:style w:type="paragraph" w:customStyle="1" w:styleId="13901565D1BC43BE8334DFEA6698D5C9">
    <w:name w:val="13901565D1BC43BE8334DFEA6698D5C9"/>
  </w:style>
  <w:style w:type="paragraph" w:customStyle="1" w:styleId="D3FBF2756E834A5792DACAC03464A6ED">
    <w:name w:val="D3FBF2756E834A5792DACAC03464A6ED"/>
  </w:style>
  <w:style w:type="paragraph" w:customStyle="1" w:styleId="95C11641FF394D9A8A3D319F90378E01">
    <w:name w:val="95C11641FF394D9A8A3D319F90378E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544 Mountain road, wa, usa</CompanyAddress>
  <CompanyPhone>(544) 844-944</CompanyPhone>
  <CompanyFax/>
  <CompanyEmail>Julia@mail.com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DF754F3-1732-45D7-B06D-8556FD811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ApothecaryResume.dotx</Template>
  <TotalTime>11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allio</dc:creator>
  <cp:lastModifiedBy>Saqib Razzaq</cp:lastModifiedBy>
  <cp:revision>13</cp:revision>
  <dcterms:created xsi:type="dcterms:W3CDTF">2015-04-21T10:09:00Z</dcterms:created>
  <dcterms:modified xsi:type="dcterms:W3CDTF">2015-04-23T11:07:00Z</dcterms:modified>
</cp:coreProperties>
</file>