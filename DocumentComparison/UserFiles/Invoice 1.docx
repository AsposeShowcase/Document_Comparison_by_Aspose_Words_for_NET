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6081"/>
        <w:gridCol w:w="4085"/>
      </w:tblGrid>
      <w:tr w:rsidR="009C5836" w:rsidRPr="001E3C2E" w:rsidTr="00973C4C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9C3603" w:rsidP="0009456A">
            <w:r>
              <w:rPr>
                <w:noProof/>
              </w:rPr>
              <w:drawing>
                <wp:inline distT="0" distB="0" distL="0" distR="0">
                  <wp:extent cx="2286000" cy="714375"/>
                  <wp:effectExtent l="0" t="0" r="0" b="0"/>
                  <wp:docPr id="1" name="Picture 1" descr="http://lh6.ggpht.com/_XjcDyZkJqHg/TPaaRcaysbI/AAAAAAAAAFo/b1U3q-qbTjY/AdventureWorks%20Logo%5B5%5D.png?imgmax=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h6.ggpht.com/_XjcDyZkJqHg/TPaaRcaysbI/AAAAAAAAAFo/b1U3q-qbTjY/AdventureWorks%20Logo%5B5%5D.png?imgmax=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56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" o:allowincell="f" fillcolor="#b8cce4 [1300]" stroked="f">
                      <v:fill rotate="t" focus="100%" type="gradient"/>
                      <w10:wrap anchorx="page"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DF7693" w:rsidP="00E27198">
            <w:pPr>
              <w:pStyle w:val="Heading1"/>
            </w:pPr>
            <w:r>
              <w:t>INVOICE</w:t>
            </w:r>
          </w:p>
        </w:tc>
      </w:tr>
      <w:tr w:rsidR="009C5836" w:rsidRPr="001E3C2E" w:rsidTr="00973C4C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"/>
              <w:id w:val="963386479"/>
              <w:placeholder>
                <w:docPart w:val="440835A2039048699B2E22B12674621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9C5836" w:rsidRDefault="009C3603" w:rsidP="009C5836">
                <w:pPr>
                  <w:pStyle w:val="Name"/>
                </w:pPr>
                <w:proofErr w:type="spellStart"/>
                <w:r>
                  <w:t>AdventureWorks</w:t>
                </w:r>
                <w:proofErr w:type="spellEnd"/>
              </w:p>
            </w:sdtContent>
          </w:sdt>
          <w:sdt>
            <w:sdtPr>
              <w:rPr>
                <w:noProof/>
              </w:rPr>
              <w:alias w:val="Slogan"/>
              <w:tag w:val="Slogan"/>
              <w:id w:val="963386490"/>
              <w:placeholder>
                <w:docPart w:val="DF90D962BB35468DAF5E2A6A7D03E64F"/>
              </w:placeholder>
              <w:temporary/>
              <w:showingPlcHdr/>
            </w:sdtPr>
            <w:sdtEndPr/>
            <w:sdtContent>
              <w:p w:rsidR="009C5836" w:rsidRDefault="00973C4C" w:rsidP="00973C4C">
                <w:pPr>
                  <w:pStyle w:val="Slogan"/>
                  <w:rPr>
                    <w:noProof/>
                  </w:rPr>
                </w:pPr>
                <w:r>
                  <w:rPr>
                    <w:noProof/>
                  </w:rPr>
                  <w:t>[Company Slogan]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DF7693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r w:rsidR="00BA5602">
              <w:t>INV2015</w:t>
            </w:r>
          </w:p>
          <w:p w:rsidR="009C5836" w:rsidRDefault="009C5836" w:rsidP="00973C4C">
            <w:pPr>
              <w:pStyle w:val="DateandNumber"/>
            </w:pPr>
            <w:r w:rsidRPr="005A6D66">
              <w:t>Date:</w:t>
            </w:r>
            <w:sdt>
              <w:sdtPr>
                <w:alias w:val="Date"/>
                <w:tag w:val="Date"/>
                <w:id w:val="963386544"/>
                <w:placeholder>
                  <w:docPart w:val="E85F0FA85F3349F4B064E5F9CDCA9C55"/>
                </w:placeholder>
                <w:date w:fullDate="2015-04-2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A5602">
                  <w:t>April 21, 2015</w:t>
                </w:r>
              </w:sdtContent>
            </w:sdt>
            <w:r w:rsidR="00973C4C">
              <w:t xml:space="preserve"> </w:t>
            </w:r>
          </w:p>
        </w:tc>
      </w:tr>
      <w:tr w:rsidR="007C7496" w:rsidRPr="001E3C2E" w:rsidTr="00973C4C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973C4C" w:rsidRDefault="00BA5602" w:rsidP="00973C4C">
            <w:r w:rsidRPr="00BA5602">
              <w:t>1970 Napa Ct.</w:t>
            </w:r>
            <w:r>
              <w:t xml:space="preserve">, </w:t>
            </w:r>
            <w:r w:rsidRPr="00BA5602">
              <w:t>Bothell</w:t>
            </w:r>
            <w:r>
              <w:t xml:space="preserve">, </w:t>
            </w:r>
            <w:r w:rsidRPr="00BA5602">
              <w:t>98011</w:t>
            </w:r>
          </w:p>
          <w:p w:rsidR="00973C4C" w:rsidRDefault="00973C4C" w:rsidP="00973C4C">
            <w:r w:rsidRPr="001E3C2E">
              <w:t xml:space="preserve">Phone </w:t>
            </w:r>
            <w:r w:rsidR="00BA5602" w:rsidRPr="00BA5602">
              <w:t>697-555-0142</w:t>
            </w:r>
            <w:r>
              <w:t xml:space="preserve"> </w:t>
            </w:r>
            <w:r w:rsidRPr="001E3C2E">
              <w:t xml:space="preserve">Fax </w:t>
            </w:r>
            <w:r w:rsidR="00BA5602" w:rsidRPr="00BA5602">
              <w:t>849-555-0139</w:t>
            </w:r>
          </w:p>
          <w:p w:rsidR="00E27198" w:rsidRDefault="00BA5602" w:rsidP="00973C4C">
            <w:r w:rsidRPr="00BA5602">
              <w:t>ken0@adventure-works.com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5A6D66" w:rsidRDefault="007C7496" w:rsidP="00A4752F"/>
        </w:tc>
      </w:tr>
    </w:tbl>
    <w:p w:rsidR="008A3C48" w:rsidRPr="001E3C2E" w:rsidRDefault="008A3C48" w:rsidP="00897D19"/>
    <w:tbl>
      <w:tblPr>
        <w:tblW w:w="6739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4"/>
        <w:gridCol w:w="5617"/>
        <w:gridCol w:w="561"/>
        <w:gridCol w:w="3535"/>
        <w:gridCol w:w="3535"/>
      </w:tblGrid>
      <w:tr w:rsidR="00BA5602" w:rsidRPr="001E3C2E" w:rsidTr="00BA5602">
        <w:trPr>
          <w:trHeight w:val="1184"/>
        </w:trPr>
        <w:tc>
          <w:tcPr>
            <w:tcW w:w="453" w:type="dxa"/>
          </w:tcPr>
          <w:p w:rsidR="00BA5602" w:rsidRPr="001E3C2E" w:rsidRDefault="00BA5602" w:rsidP="00703C78">
            <w:pPr>
              <w:pStyle w:val="Heading2"/>
            </w:pPr>
            <w:r>
              <w:t>To</w:t>
            </w:r>
          </w:p>
        </w:tc>
        <w:tc>
          <w:tcPr>
            <w:tcW w:w="5617" w:type="dxa"/>
          </w:tcPr>
          <w:p w:rsidR="00BA5602" w:rsidRPr="001E3C2E" w:rsidRDefault="00BA5602" w:rsidP="00973C4C">
            <w:r w:rsidRPr="00BA5602">
              <w:t>Ken</w:t>
            </w:r>
            <w:r>
              <w:t xml:space="preserve"> </w:t>
            </w:r>
            <w:r w:rsidRPr="00BA5602">
              <w:t>Sánchez</w:t>
            </w:r>
          </w:p>
          <w:p w:rsidR="00BA5602" w:rsidRPr="001E3C2E" w:rsidRDefault="00BA5602" w:rsidP="00973C4C">
            <w:proofErr w:type="spellStart"/>
            <w:r>
              <w:t>AdventureWorks</w:t>
            </w:r>
            <w:proofErr w:type="spellEnd"/>
          </w:p>
          <w:p w:rsidR="00BA5602" w:rsidRDefault="00BA5602" w:rsidP="00973C4C">
            <w:r w:rsidRPr="00BA5602">
              <w:t>8713 Yosemite Ct.</w:t>
            </w:r>
          </w:p>
          <w:p w:rsidR="00BA5602" w:rsidRPr="001E3C2E" w:rsidRDefault="00BA5602" w:rsidP="00973C4C">
            <w:r w:rsidRPr="00BA5602">
              <w:t>Detroit</w:t>
            </w:r>
            <w:r>
              <w:t xml:space="preserve">, </w:t>
            </w:r>
            <w:r w:rsidRPr="00BA5602">
              <w:t>48226</w:t>
            </w:r>
          </w:p>
          <w:p w:rsidR="00BA5602" w:rsidRDefault="00BA5602" w:rsidP="00973C4C">
            <w:r w:rsidRPr="00BA5602">
              <w:t>632-555-0129</w:t>
            </w:r>
          </w:p>
          <w:p w:rsidR="00BA5602" w:rsidRPr="001E3C2E" w:rsidRDefault="00BA5602" w:rsidP="00BA5602">
            <w:r>
              <w:t>Customer ID C2001-433</w:t>
            </w:r>
          </w:p>
        </w:tc>
        <w:tc>
          <w:tcPr>
            <w:tcW w:w="561" w:type="dxa"/>
          </w:tcPr>
          <w:p w:rsidR="00BA5602" w:rsidRDefault="00BA5602" w:rsidP="00703C78">
            <w:pPr>
              <w:pStyle w:val="Heading2"/>
            </w:pPr>
            <w:r>
              <w:t xml:space="preserve">SHIP </w:t>
            </w:r>
          </w:p>
          <w:p w:rsidR="00BA5602" w:rsidRPr="006C6182" w:rsidRDefault="00BA5602" w:rsidP="00703C78">
            <w:pPr>
              <w:pStyle w:val="Heading2"/>
            </w:pPr>
            <w:r>
              <w:t>TO</w:t>
            </w:r>
          </w:p>
        </w:tc>
        <w:tc>
          <w:tcPr>
            <w:tcW w:w="3535" w:type="dxa"/>
          </w:tcPr>
          <w:p w:rsidR="00BA5602" w:rsidRPr="001E3C2E" w:rsidRDefault="00BA5602" w:rsidP="00B76826">
            <w:r w:rsidRPr="00BA5602">
              <w:t>Ken</w:t>
            </w:r>
            <w:r>
              <w:t xml:space="preserve"> </w:t>
            </w:r>
            <w:r w:rsidRPr="00BA5602">
              <w:t>Sánchez</w:t>
            </w:r>
          </w:p>
          <w:p w:rsidR="00BA5602" w:rsidRPr="001E3C2E" w:rsidRDefault="00BA5602" w:rsidP="00B76826">
            <w:proofErr w:type="spellStart"/>
            <w:r>
              <w:t>AdventureWorks</w:t>
            </w:r>
            <w:proofErr w:type="spellEnd"/>
          </w:p>
          <w:p w:rsidR="00BA5602" w:rsidRDefault="00BA5602" w:rsidP="00B76826">
            <w:r w:rsidRPr="00BA5602">
              <w:t>8713 Yosemite Ct.</w:t>
            </w:r>
          </w:p>
          <w:p w:rsidR="00BA5602" w:rsidRPr="001E3C2E" w:rsidRDefault="00BA5602" w:rsidP="00B76826">
            <w:r w:rsidRPr="00BA5602">
              <w:t>Detroit</w:t>
            </w:r>
            <w:r>
              <w:t xml:space="preserve">, </w:t>
            </w:r>
            <w:r w:rsidRPr="00BA5602">
              <w:t>48226</w:t>
            </w:r>
          </w:p>
          <w:p w:rsidR="00BA5602" w:rsidRDefault="00BA5602" w:rsidP="00B76826">
            <w:r w:rsidRPr="00BA5602">
              <w:t>632-555-0129</w:t>
            </w:r>
          </w:p>
          <w:p w:rsidR="00BA5602" w:rsidRPr="001E3C2E" w:rsidRDefault="00BA5602" w:rsidP="00B76826">
            <w:r>
              <w:t>Customer ID C2001-433</w:t>
            </w:r>
          </w:p>
        </w:tc>
        <w:tc>
          <w:tcPr>
            <w:tcW w:w="3535" w:type="dxa"/>
          </w:tcPr>
          <w:p w:rsidR="00BA5602" w:rsidRPr="001E3C2E" w:rsidRDefault="00BA5602" w:rsidP="00973C4C"/>
        </w:tc>
      </w:tr>
    </w:tbl>
    <w:p w:rsidR="008A3C48" w:rsidRDefault="008A3C48"/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441"/>
        <w:gridCol w:w="1725"/>
      </w:tblGrid>
      <w:tr w:rsidR="00DF7693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DF7693" w:rsidRPr="001E3C2E" w:rsidRDefault="00DF7693" w:rsidP="00BA71B8">
            <w:pPr>
              <w:pStyle w:val="ColumnHeadings"/>
            </w:pPr>
            <w:r>
              <w:t>DESCRIPTION</w:t>
            </w:r>
          </w:p>
        </w:tc>
        <w:tc>
          <w:tcPr>
            <w:tcW w:w="171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DF7693" w:rsidRPr="001E3C2E" w:rsidRDefault="00DF7693" w:rsidP="00723603">
            <w:pPr>
              <w:pStyle w:val="ColumnHeadings"/>
            </w:pPr>
            <w:r>
              <w:t>TOTAL</w:t>
            </w:r>
          </w:p>
        </w:tc>
      </w:tr>
      <w:tr w:rsidR="00DF7693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RDefault="00937480" w:rsidP="00670A5B">
            <w:r w:rsidRPr="00937480">
              <w:t>Touring-1000</w:t>
            </w:r>
          </w:p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RDefault="00937480" w:rsidP="00316063">
            <w:pPr>
              <w:pStyle w:val="Amount"/>
            </w:pPr>
            <w:bookmarkStart w:id="0" w:name="_GoBack"/>
            <w:bookmarkEnd w:id="0"/>
            <w:r>
              <w:t>570</w:t>
            </w:r>
          </w:p>
        </w:tc>
      </w:tr>
      <w:tr w:rsidR="00DF7693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RDefault="00937480" w:rsidP="00937480">
            <w:r w:rsidRPr="00937480">
              <w:t>Mountain Shorts</w:t>
            </w:r>
          </w:p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RDefault="00937480" w:rsidP="00316063">
            <w:pPr>
              <w:pStyle w:val="Amount"/>
            </w:pPr>
            <w:r>
              <w:t>15</w:t>
            </w:r>
          </w:p>
        </w:tc>
      </w:tr>
      <w:tr w:rsidR="00DF7693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RDefault="00937480" w:rsidP="00DF7693">
            <w:r w:rsidRPr="00937480">
              <w:t>LL Touring Handlebars</w:t>
            </w:r>
          </w:p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RDefault="00937480" w:rsidP="00316063">
            <w:pPr>
              <w:pStyle w:val="Amount"/>
            </w:pPr>
            <w:r>
              <w:t>50</w:t>
            </w:r>
          </w:p>
        </w:tc>
      </w:tr>
      <w:tr w:rsidR="00DF7693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RDefault="00937480" w:rsidP="00DF7693">
            <w:r w:rsidRPr="00937480">
              <w:t>LL Road Tire</w:t>
            </w:r>
          </w:p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RDefault="00937480" w:rsidP="00316063">
            <w:pPr>
              <w:pStyle w:val="Amount"/>
            </w:pPr>
            <w:r>
              <w:t>45</w:t>
            </w:r>
          </w:p>
        </w:tc>
      </w:tr>
      <w:tr w:rsidR="00DF7693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RDefault="00DF7693" w:rsidP="00DF7693"/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RDefault="00DF7693" w:rsidP="00316063">
            <w:pPr>
              <w:pStyle w:val="Amount"/>
            </w:pPr>
          </w:p>
        </w:tc>
      </w:tr>
      <w:tr w:rsidR="00DF7693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RDefault="00DF7693" w:rsidP="00DF7693"/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RDefault="00DF7693" w:rsidP="00316063">
            <w:pPr>
              <w:pStyle w:val="Amount"/>
            </w:pPr>
          </w:p>
        </w:tc>
      </w:tr>
      <w:tr w:rsidR="00DF7693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RDefault="00DF7693" w:rsidP="00DF7693"/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RDefault="00DF7693" w:rsidP="00316063">
            <w:pPr>
              <w:pStyle w:val="Amount"/>
            </w:pPr>
          </w:p>
        </w:tc>
      </w:tr>
      <w:tr w:rsidR="00DF7693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RDefault="00DF7693" w:rsidP="00DF7693"/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RDefault="00DF7693" w:rsidP="00316063">
            <w:pPr>
              <w:pStyle w:val="Amount"/>
            </w:pPr>
          </w:p>
        </w:tc>
      </w:tr>
      <w:tr w:rsidR="00DF7693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RDefault="00DF7693" w:rsidP="00DF7693"/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RDefault="00DF7693" w:rsidP="00316063">
            <w:pPr>
              <w:pStyle w:val="Amount"/>
            </w:pPr>
          </w:p>
        </w:tc>
      </w:tr>
      <w:tr w:rsidR="00DF7693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RDefault="00DF7693" w:rsidP="00DF7693"/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RDefault="00DF7693" w:rsidP="00316063">
            <w:pPr>
              <w:pStyle w:val="Amount"/>
            </w:pPr>
          </w:p>
        </w:tc>
      </w:tr>
      <w:tr w:rsidR="00DF7693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RDefault="00DF7693" w:rsidP="00DF7693"/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RDefault="00DF7693" w:rsidP="00316063">
            <w:pPr>
              <w:pStyle w:val="Amount"/>
            </w:pPr>
          </w:p>
        </w:tc>
      </w:tr>
      <w:tr w:rsidR="00DF7693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DF7693" w:rsidRPr="001E3C2E" w:rsidRDefault="00DF7693" w:rsidP="00DF7693"/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F7693" w:rsidRPr="001E3C2E" w:rsidRDefault="00DF7693" w:rsidP="00316063">
            <w:pPr>
              <w:pStyle w:val="Amount"/>
            </w:pPr>
          </w:p>
        </w:tc>
      </w:tr>
      <w:tr w:rsidR="008A3C48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8A3C48" w:rsidRPr="001E3C2E" w:rsidRDefault="008A3C48" w:rsidP="00DF7693"/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3C48" w:rsidRPr="001E3C2E" w:rsidRDefault="008A3C48" w:rsidP="00316063">
            <w:pPr>
              <w:pStyle w:val="Amount"/>
            </w:pPr>
          </w:p>
        </w:tc>
      </w:tr>
      <w:tr w:rsidR="008A3C48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8A3C48" w:rsidRPr="001E3C2E" w:rsidRDefault="008A3C48" w:rsidP="00DF7693"/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3C48" w:rsidRPr="001E3C2E" w:rsidRDefault="008A3C48" w:rsidP="00316063">
            <w:pPr>
              <w:pStyle w:val="Amount"/>
            </w:pPr>
          </w:p>
        </w:tc>
      </w:tr>
      <w:tr w:rsidR="008A3C48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8A3C48" w:rsidRPr="001E3C2E" w:rsidRDefault="008A3C48" w:rsidP="00DF7693"/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3C48" w:rsidRPr="001E3C2E" w:rsidRDefault="008A3C48" w:rsidP="00316063">
            <w:pPr>
              <w:pStyle w:val="Amount"/>
            </w:pPr>
          </w:p>
        </w:tc>
      </w:tr>
      <w:tr w:rsidR="008A3C48" w:rsidRPr="001E3C2E" w:rsidTr="00973C4C">
        <w:trPr>
          <w:cantSplit/>
          <w:trHeight w:val="288"/>
        </w:trPr>
        <w:tc>
          <w:tcPr>
            <w:tcW w:w="8370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8A3C48" w:rsidRPr="001E3C2E" w:rsidRDefault="008A3C48" w:rsidP="008A3C48">
            <w:pPr>
              <w:pStyle w:val="Labels"/>
            </w:pPr>
            <w:r>
              <w:t>total due</w:t>
            </w:r>
          </w:p>
        </w:tc>
        <w:tc>
          <w:tcPr>
            <w:tcW w:w="17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3C48" w:rsidRPr="001E3C2E" w:rsidRDefault="00937480" w:rsidP="00316063">
            <w:pPr>
              <w:pStyle w:val="Amount"/>
            </w:pPr>
            <w:r>
              <w:t>680</w:t>
            </w:r>
          </w:p>
        </w:tc>
      </w:tr>
    </w:tbl>
    <w:p w:rsidR="00897D19" w:rsidRPr="001E3C2E" w:rsidRDefault="00897D19" w:rsidP="00897D19"/>
    <w:p w:rsidR="00AE348A" w:rsidRDefault="00BA5602" w:rsidP="00AE348A">
      <w:pPr>
        <w:pStyle w:val="LowerCentered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492240" cy="555625"/>
                <wp:effectExtent l="0" t="0" r="3810" b="0"/>
                <wp:wrapNone/>
                <wp:docPr id="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555625"/>
                          <a:chOff x="1066" y="14085"/>
                          <a:chExt cx="10081" cy="875"/>
                        </a:xfrm>
                      </wpg:grpSpPr>
                      <wps:wsp>
                        <wps:cNvPr id="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6"/>
                        <wps:cNvCnPr/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0;width:511.2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" o:allowincell="f">
                <v:rect id="Rectangle 15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4Bj8EA&#10;AADaAAAADwAAAGRycy9kb3ducmV2LnhtbESP3YrCMBSE7xd8h3AEb5Y1XRVZalNZBMEr2VYf4NCc&#10;/mBzUpq01rc3woKXw8x8wyT7ybRipN41lhV8LyMQxIXVDVcKrpfj1w8I55E1tpZJwYMc7NPZR4Kx&#10;tnfOaMx9JQKEXYwKau+7WEpX1GTQLW1HHLzS9gZ9kH0ldY/3ADetXEXRVhpsOCzU2NGhpuKWD0bB&#10;8Lcp83LbRi6z0p+7bDiMm0+lFvPpdwfC0+Tf4f/2SStYw+tKuAE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uAY/BAAAA2gAAAA8AAAAAAAAAAAAAAAAAmAIAAGRycy9kb3du&#10;cmV2LnhtbFBLBQYAAAAABAAEAPUAAACGAwAAAAA=&#10;" stroked="f">
                  <v:fill color2="#b8cce4 [1300]" rotate="t" focus="100%" type="gradient"/>
                </v:rect>
                <v:line id="Line 16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pIMQAAADaAAAADwAAAGRycy9kb3ducmV2LnhtbESPT2sCMRTE7wW/Q3hCbzVraUVXo0jB&#10;YtuT6z+8PTbP3cXNy5qkuv32Rih4HGbmN8xk1ppaXMj5yrKCfi8BQZxbXXGhYLNevAxB+ICssbZM&#10;Cv7Iw2zaeZpgqu2VV3TJQiEihH2KCsoQmlRKn5dk0PdsQxy9o3UGQ5SukNrhNcJNLV+TZCANVhwX&#10;Smzoo6T8lP0aBd8n+7lM3g/17jwY7bfZ18/Gk1PqudvOxyACteER/m8vtYI3uF+JN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mkgxAAAANoAAAAPAAAAAAAAAAAA&#10;AAAAAKECAABkcnMvZG93bnJldi54bWxQSwUGAAAAAAQABAD5AAAAkgMAAAAA&#10;" strokecolor="#365f91 [2404]" strokeweight=".5pt"/>
                <w10:wrap anchorx="page" anchory="margin"/>
              </v:group>
            </w:pict>
          </mc:Fallback>
        </mc:AlternateContent>
      </w:r>
      <w:r w:rsidR="00AE348A">
        <w:t xml:space="preserve">Make all checks payable to </w:t>
      </w:r>
      <w:sdt>
        <w:sdtPr>
          <w:alias w:val="Company"/>
          <w:tag w:val="Company"/>
          <w:id w:val="963386580"/>
          <w:placeholder>
            <w:docPart w:val="957726CD36EB4D68B65DEFE5E2F0B6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9C3603">
            <w:t>AdventureWorks</w:t>
          </w:r>
          <w:proofErr w:type="spellEnd"/>
        </w:sdtContent>
      </w:sdt>
    </w:p>
    <w:p w:rsidR="00AE348A" w:rsidRPr="001E3C2E" w:rsidRDefault="00AE348A" w:rsidP="00AE348A">
      <w:pPr>
        <w:pStyle w:val="Thankyou"/>
      </w:pPr>
      <w:r w:rsidRPr="0015744F">
        <w:t>Thank you for your business!</w:t>
      </w:r>
    </w:p>
    <w:p w:rsidR="00B764B8" w:rsidRPr="001E3C2E" w:rsidRDefault="00B764B8" w:rsidP="008E6D99"/>
    <w:sectPr w:rsidR="00B764B8" w:rsidRPr="001E3C2E" w:rsidSect="00973C4C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83D" w:rsidRDefault="0093583D">
      <w:r>
        <w:separator/>
      </w:r>
    </w:p>
  </w:endnote>
  <w:endnote w:type="continuationSeparator" w:id="0">
    <w:p w:rsidR="0093583D" w:rsidRDefault="0093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83D" w:rsidRDefault="0093583D">
      <w:r>
        <w:separator/>
      </w:r>
    </w:p>
  </w:footnote>
  <w:footnote w:type="continuationSeparator" w:id="0">
    <w:p w:rsidR="0093583D" w:rsidRDefault="00935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03"/>
    <w:rsid w:val="00012C15"/>
    <w:rsid w:val="00012DA5"/>
    <w:rsid w:val="00017A97"/>
    <w:rsid w:val="000403E8"/>
    <w:rsid w:val="000417F9"/>
    <w:rsid w:val="00043699"/>
    <w:rsid w:val="00056E24"/>
    <w:rsid w:val="00064551"/>
    <w:rsid w:val="0009456A"/>
    <w:rsid w:val="000A72A8"/>
    <w:rsid w:val="000C60AF"/>
    <w:rsid w:val="000E592C"/>
    <w:rsid w:val="0015744F"/>
    <w:rsid w:val="00164A00"/>
    <w:rsid w:val="001724F6"/>
    <w:rsid w:val="001B5462"/>
    <w:rsid w:val="001B5F25"/>
    <w:rsid w:val="001D6696"/>
    <w:rsid w:val="001E3C2E"/>
    <w:rsid w:val="001F1EA7"/>
    <w:rsid w:val="0020532B"/>
    <w:rsid w:val="0021009B"/>
    <w:rsid w:val="00213FAA"/>
    <w:rsid w:val="00246484"/>
    <w:rsid w:val="00251C32"/>
    <w:rsid w:val="00314B22"/>
    <w:rsid w:val="00316063"/>
    <w:rsid w:val="00326411"/>
    <w:rsid w:val="00336E3F"/>
    <w:rsid w:val="00341D54"/>
    <w:rsid w:val="003465E2"/>
    <w:rsid w:val="00360D3D"/>
    <w:rsid w:val="003756B5"/>
    <w:rsid w:val="00387E68"/>
    <w:rsid w:val="003B7E00"/>
    <w:rsid w:val="003D6485"/>
    <w:rsid w:val="003E101F"/>
    <w:rsid w:val="003E3D7F"/>
    <w:rsid w:val="003F03CA"/>
    <w:rsid w:val="00416A5B"/>
    <w:rsid w:val="00436B94"/>
    <w:rsid w:val="004526C5"/>
    <w:rsid w:val="00473FA7"/>
    <w:rsid w:val="00475EAE"/>
    <w:rsid w:val="004776DC"/>
    <w:rsid w:val="004801EC"/>
    <w:rsid w:val="004D6D3B"/>
    <w:rsid w:val="00522EAB"/>
    <w:rsid w:val="00531C77"/>
    <w:rsid w:val="005404D4"/>
    <w:rsid w:val="00551108"/>
    <w:rsid w:val="00552F77"/>
    <w:rsid w:val="0058338F"/>
    <w:rsid w:val="00584C74"/>
    <w:rsid w:val="005A6D66"/>
    <w:rsid w:val="005B7ABD"/>
    <w:rsid w:val="006171BA"/>
    <w:rsid w:val="00640AAC"/>
    <w:rsid w:val="00647F33"/>
    <w:rsid w:val="0065596D"/>
    <w:rsid w:val="0067039E"/>
    <w:rsid w:val="00670A5B"/>
    <w:rsid w:val="00680F09"/>
    <w:rsid w:val="006C6182"/>
    <w:rsid w:val="006D2782"/>
    <w:rsid w:val="006F21A0"/>
    <w:rsid w:val="00703C78"/>
    <w:rsid w:val="00723603"/>
    <w:rsid w:val="00734F02"/>
    <w:rsid w:val="0074437D"/>
    <w:rsid w:val="00751F2C"/>
    <w:rsid w:val="00763353"/>
    <w:rsid w:val="007A07D7"/>
    <w:rsid w:val="007A0C5E"/>
    <w:rsid w:val="007C1315"/>
    <w:rsid w:val="007C7496"/>
    <w:rsid w:val="007F3D8D"/>
    <w:rsid w:val="007F4E44"/>
    <w:rsid w:val="008044FF"/>
    <w:rsid w:val="00824635"/>
    <w:rsid w:val="00897D19"/>
    <w:rsid w:val="008A1909"/>
    <w:rsid w:val="008A3C48"/>
    <w:rsid w:val="008B549F"/>
    <w:rsid w:val="008C1DFD"/>
    <w:rsid w:val="008D63CA"/>
    <w:rsid w:val="008E6D99"/>
    <w:rsid w:val="008F7829"/>
    <w:rsid w:val="00904F13"/>
    <w:rsid w:val="00923ED7"/>
    <w:rsid w:val="0093568C"/>
    <w:rsid w:val="0093583D"/>
    <w:rsid w:val="00937480"/>
    <w:rsid w:val="009463E1"/>
    <w:rsid w:val="00966790"/>
    <w:rsid w:val="00973C4C"/>
    <w:rsid w:val="0098251A"/>
    <w:rsid w:val="00996778"/>
    <w:rsid w:val="009A1F18"/>
    <w:rsid w:val="009A6AF5"/>
    <w:rsid w:val="009C3603"/>
    <w:rsid w:val="009C5836"/>
    <w:rsid w:val="009E6065"/>
    <w:rsid w:val="009E7724"/>
    <w:rsid w:val="00A10B6B"/>
    <w:rsid w:val="00A11DBF"/>
    <w:rsid w:val="00A4565D"/>
    <w:rsid w:val="00A46856"/>
    <w:rsid w:val="00A4752F"/>
    <w:rsid w:val="00A62877"/>
    <w:rsid w:val="00A67B29"/>
    <w:rsid w:val="00A71F71"/>
    <w:rsid w:val="00A76D99"/>
    <w:rsid w:val="00AB03C9"/>
    <w:rsid w:val="00AB7CEF"/>
    <w:rsid w:val="00AE348A"/>
    <w:rsid w:val="00B25CA2"/>
    <w:rsid w:val="00B530A0"/>
    <w:rsid w:val="00B711F0"/>
    <w:rsid w:val="00B7167B"/>
    <w:rsid w:val="00B764B8"/>
    <w:rsid w:val="00B929D8"/>
    <w:rsid w:val="00BA5602"/>
    <w:rsid w:val="00BA71B8"/>
    <w:rsid w:val="00BA7FA7"/>
    <w:rsid w:val="00BB4DAA"/>
    <w:rsid w:val="00BB763E"/>
    <w:rsid w:val="00BD0D4F"/>
    <w:rsid w:val="00BD7A44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D33CEA"/>
    <w:rsid w:val="00D4146A"/>
    <w:rsid w:val="00D45E69"/>
    <w:rsid w:val="00D7042E"/>
    <w:rsid w:val="00D76A11"/>
    <w:rsid w:val="00DC1152"/>
    <w:rsid w:val="00DE09CB"/>
    <w:rsid w:val="00DF7693"/>
    <w:rsid w:val="00E26D27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3C4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973C4C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973C4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73C4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3C4C"/>
    <w:rPr>
      <w:color w:val="808080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973C4C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973C4C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973C4C"/>
    <w:pPr>
      <w:jc w:val="center"/>
    </w:pPr>
    <w:rPr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qFormat/>
    <w:rsid w:val="00973C4C"/>
    <w:pPr>
      <w:spacing w:before="1200" w:after="6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3C4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973C4C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973C4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73C4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3C4C"/>
    <w:rPr>
      <w:color w:val="808080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973C4C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973C4C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973C4C"/>
    <w:pPr>
      <w:jc w:val="center"/>
    </w:pPr>
    <w:rPr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qFormat/>
    <w:rsid w:val="00973C4C"/>
    <w:pPr>
      <w:spacing w:before="1200"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qib%20Razzaq\AppData\Roaming\Microsoft\Templates\Blue_Gradient_Finance_Char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0835A2039048699B2E22B126746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441CB-8639-4C49-A5DB-21DA000FF69C}"/>
      </w:docPartPr>
      <w:docPartBody>
        <w:p w:rsidR="00000000" w:rsidRDefault="00A47012">
          <w:pPr>
            <w:pStyle w:val="440835A2039048699B2E22B12674621F"/>
          </w:pPr>
          <w:r>
            <w:t>[Company Name]</w:t>
          </w:r>
        </w:p>
      </w:docPartBody>
    </w:docPart>
    <w:docPart>
      <w:docPartPr>
        <w:name w:val="DF90D962BB35468DAF5E2A6A7D03E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7C27D-939D-447A-86CA-FED8AB9192EB}"/>
      </w:docPartPr>
      <w:docPartBody>
        <w:p w:rsidR="00000000" w:rsidRDefault="00A47012">
          <w:pPr>
            <w:pStyle w:val="DF90D962BB35468DAF5E2A6A7D03E64F"/>
          </w:pPr>
          <w:r>
            <w:rPr>
              <w:noProof/>
            </w:rPr>
            <w:t>[Company Slogan]</w:t>
          </w:r>
        </w:p>
      </w:docPartBody>
    </w:docPart>
    <w:docPart>
      <w:docPartPr>
        <w:name w:val="E85F0FA85F3349F4B064E5F9CDCA9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62D4-5205-4766-A932-5E433E1313EB}"/>
      </w:docPartPr>
      <w:docPartBody>
        <w:p w:rsidR="00000000" w:rsidRDefault="00A47012">
          <w:pPr>
            <w:pStyle w:val="E85F0FA85F3349F4B064E5F9CDCA9C55"/>
          </w:pPr>
          <w:r>
            <w:t>[Click to Select Date]</w:t>
          </w:r>
        </w:p>
      </w:docPartBody>
    </w:docPart>
    <w:docPart>
      <w:docPartPr>
        <w:name w:val="957726CD36EB4D68B65DEFE5E2F0B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9D138-A31E-4777-952D-ABEF96070B2A}"/>
      </w:docPartPr>
      <w:docPartBody>
        <w:p w:rsidR="00000000" w:rsidRDefault="00A47012">
          <w:pPr>
            <w:pStyle w:val="957726CD36EB4D68B65DEFE5E2F0B636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4E"/>
    <w:rsid w:val="00955E4E"/>
    <w:rsid w:val="00A4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0835A2039048699B2E22B12674621F">
    <w:name w:val="440835A2039048699B2E22B12674621F"/>
  </w:style>
  <w:style w:type="paragraph" w:customStyle="1" w:styleId="DF90D962BB35468DAF5E2A6A7D03E64F">
    <w:name w:val="DF90D962BB35468DAF5E2A6A7D03E64F"/>
  </w:style>
  <w:style w:type="paragraph" w:customStyle="1" w:styleId="1924C4678B884D55B669304D63E11200">
    <w:name w:val="1924C4678B884D55B669304D63E11200"/>
  </w:style>
  <w:style w:type="paragraph" w:customStyle="1" w:styleId="E85F0FA85F3349F4B064E5F9CDCA9C55">
    <w:name w:val="E85F0FA85F3349F4B064E5F9CDCA9C55"/>
  </w:style>
  <w:style w:type="paragraph" w:customStyle="1" w:styleId="30227608570540E1A6F7F0EC5A65A771">
    <w:name w:val="30227608570540E1A6F7F0EC5A65A771"/>
  </w:style>
  <w:style w:type="paragraph" w:customStyle="1" w:styleId="566223F7E44543A9B1B0852500EBE2B9">
    <w:name w:val="566223F7E44543A9B1B0852500EBE2B9"/>
  </w:style>
  <w:style w:type="paragraph" w:customStyle="1" w:styleId="B7E39A88BA6F470995037179F1E2AAA6">
    <w:name w:val="B7E39A88BA6F470995037179F1E2AAA6"/>
  </w:style>
  <w:style w:type="paragraph" w:customStyle="1" w:styleId="ADCA533C20C645DDAC03ECA3EEB1B738">
    <w:name w:val="ADCA533C20C645DDAC03ECA3EEB1B738"/>
  </w:style>
  <w:style w:type="paragraph" w:customStyle="1" w:styleId="0D3D902BEF234191BC9775E782A09B84">
    <w:name w:val="0D3D902BEF234191BC9775E782A09B84"/>
  </w:style>
  <w:style w:type="paragraph" w:customStyle="1" w:styleId="26E0D4C9DBC043D29386217AD5D02DF5">
    <w:name w:val="26E0D4C9DBC043D29386217AD5D02DF5"/>
  </w:style>
  <w:style w:type="paragraph" w:customStyle="1" w:styleId="DA529D0F61F24DDC81BE083F02A1DEF8">
    <w:name w:val="DA529D0F61F24DDC81BE083F02A1DEF8"/>
  </w:style>
  <w:style w:type="paragraph" w:customStyle="1" w:styleId="B35D26DF6993495CB54BB23BC08D9B91">
    <w:name w:val="B35D26DF6993495CB54BB23BC08D9B91"/>
  </w:style>
  <w:style w:type="paragraph" w:customStyle="1" w:styleId="59BB56AE51F947DBBE85EFE0F87815F6">
    <w:name w:val="59BB56AE51F947DBBE85EFE0F87815F6"/>
  </w:style>
  <w:style w:type="paragraph" w:customStyle="1" w:styleId="D91C68D9BBDC44B0BB10FE6535597DAE">
    <w:name w:val="D91C68D9BBDC44B0BB10FE6535597DAE"/>
  </w:style>
  <w:style w:type="paragraph" w:customStyle="1" w:styleId="FFE8B77BBC36419F96E95693C0C4CFF5">
    <w:name w:val="FFE8B77BBC36419F96E95693C0C4CFF5"/>
  </w:style>
  <w:style w:type="paragraph" w:customStyle="1" w:styleId="C7CB5F1F97E44B2BA14A239D356D29EA">
    <w:name w:val="C7CB5F1F97E44B2BA14A239D356D29EA"/>
  </w:style>
  <w:style w:type="paragraph" w:customStyle="1" w:styleId="2FC7C356438D466694C34DB276FFC8C5">
    <w:name w:val="2FC7C356438D466694C34DB276FFC8C5"/>
  </w:style>
  <w:style w:type="paragraph" w:customStyle="1" w:styleId="7D3F5E595D114AC1871180B5C42EC8A7">
    <w:name w:val="7D3F5E595D114AC1871180B5C42EC8A7"/>
  </w:style>
  <w:style w:type="paragraph" w:customStyle="1" w:styleId="7CEBF7A09288444082C8D6645A1E414A">
    <w:name w:val="7CEBF7A09288444082C8D6645A1E414A"/>
  </w:style>
  <w:style w:type="paragraph" w:customStyle="1" w:styleId="07184A73F1204E3099209ED8B071C984">
    <w:name w:val="07184A73F1204E3099209ED8B071C984"/>
  </w:style>
  <w:style w:type="paragraph" w:customStyle="1" w:styleId="AEB0ECD53E614C95AECD92A4FBDEE95E">
    <w:name w:val="AEB0ECD53E614C95AECD92A4FBDEE95E"/>
  </w:style>
  <w:style w:type="paragraph" w:customStyle="1" w:styleId="468A5EF559A54548A9E88CFFA9D71E1E">
    <w:name w:val="468A5EF559A54548A9E88CFFA9D71E1E"/>
  </w:style>
  <w:style w:type="paragraph" w:customStyle="1" w:styleId="957726CD36EB4D68B65DEFE5E2F0B636">
    <w:name w:val="957726CD36EB4D68B65DEFE5E2F0B636"/>
  </w:style>
  <w:style w:type="paragraph" w:customStyle="1" w:styleId="65E9139C441C4DD88C23CA001B0711D6">
    <w:name w:val="65E9139C441C4DD88C23CA001B0711D6"/>
    <w:rsid w:val="00955E4E"/>
  </w:style>
  <w:style w:type="paragraph" w:customStyle="1" w:styleId="9EB062A367F346139FFFBB68C287FE50">
    <w:name w:val="9EB062A367F346139FFFBB68C287FE50"/>
    <w:rsid w:val="00955E4E"/>
  </w:style>
  <w:style w:type="paragraph" w:customStyle="1" w:styleId="1548D262575D4D6995393ED98457D3C7">
    <w:name w:val="1548D262575D4D6995393ED98457D3C7"/>
    <w:rsid w:val="00955E4E"/>
  </w:style>
  <w:style w:type="paragraph" w:customStyle="1" w:styleId="FD500CD257B1444686F3BCD9C1B9A116">
    <w:name w:val="FD500CD257B1444686F3BCD9C1B9A116"/>
    <w:rsid w:val="00955E4E"/>
  </w:style>
  <w:style w:type="paragraph" w:customStyle="1" w:styleId="CD3F994E63FF4DA297ED875374455D91">
    <w:name w:val="CD3F994E63FF4DA297ED875374455D91"/>
    <w:rsid w:val="00955E4E"/>
  </w:style>
  <w:style w:type="paragraph" w:customStyle="1" w:styleId="780C817BB6214A108F3E0E9B81A43470">
    <w:name w:val="780C817BB6214A108F3E0E9B81A43470"/>
    <w:rsid w:val="00955E4E"/>
  </w:style>
  <w:style w:type="paragraph" w:customStyle="1" w:styleId="D82AC93515094DCA814A08CC6CBB89A4">
    <w:name w:val="D82AC93515094DCA814A08CC6CBB89A4"/>
    <w:rsid w:val="00955E4E"/>
  </w:style>
  <w:style w:type="paragraph" w:customStyle="1" w:styleId="0018EA3836B4429CBEFD3753D9187687">
    <w:name w:val="0018EA3836B4429CBEFD3753D9187687"/>
    <w:rsid w:val="00955E4E"/>
  </w:style>
  <w:style w:type="paragraph" w:customStyle="1" w:styleId="C07D3A6A442C423283C812BA70CC1410">
    <w:name w:val="C07D3A6A442C423283C812BA70CC1410"/>
    <w:rsid w:val="00955E4E"/>
  </w:style>
  <w:style w:type="paragraph" w:customStyle="1" w:styleId="0D7B09DF88B6440A98B979C0D78A3CDD">
    <w:name w:val="0D7B09DF88B6440A98B979C0D78A3CDD"/>
    <w:rsid w:val="00955E4E"/>
  </w:style>
  <w:style w:type="paragraph" w:customStyle="1" w:styleId="5DA7338D4C7E42FEBFCF20981624BC49">
    <w:name w:val="5DA7338D4C7E42FEBFCF20981624BC49"/>
    <w:rsid w:val="00955E4E"/>
  </w:style>
  <w:style w:type="paragraph" w:customStyle="1" w:styleId="823FEBE0399D4EAFB57CC062E636C51C">
    <w:name w:val="823FEBE0399D4EAFB57CC062E636C51C"/>
    <w:rsid w:val="00955E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0835A2039048699B2E22B12674621F">
    <w:name w:val="440835A2039048699B2E22B12674621F"/>
  </w:style>
  <w:style w:type="paragraph" w:customStyle="1" w:styleId="DF90D962BB35468DAF5E2A6A7D03E64F">
    <w:name w:val="DF90D962BB35468DAF5E2A6A7D03E64F"/>
  </w:style>
  <w:style w:type="paragraph" w:customStyle="1" w:styleId="1924C4678B884D55B669304D63E11200">
    <w:name w:val="1924C4678B884D55B669304D63E11200"/>
  </w:style>
  <w:style w:type="paragraph" w:customStyle="1" w:styleId="E85F0FA85F3349F4B064E5F9CDCA9C55">
    <w:name w:val="E85F0FA85F3349F4B064E5F9CDCA9C55"/>
  </w:style>
  <w:style w:type="paragraph" w:customStyle="1" w:styleId="30227608570540E1A6F7F0EC5A65A771">
    <w:name w:val="30227608570540E1A6F7F0EC5A65A771"/>
  </w:style>
  <w:style w:type="paragraph" w:customStyle="1" w:styleId="566223F7E44543A9B1B0852500EBE2B9">
    <w:name w:val="566223F7E44543A9B1B0852500EBE2B9"/>
  </w:style>
  <w:style w:type="paragraph" w:customStyle="1" w:styleId="B7E39A88BA6F470995037179F1E2AAA6">
    <w:name w:val="B7E39A88BA6F470995037179F1E2AAA6"/>
  </w:style>
  <w:style w:type="paragraph" w:customStyle="1" w:styleId="ADCA533C20C645DDAC03ECA3EEB1B738">
    <w:name w:val="ADCA533C20C645DDAC03ECA3EEB1B738"/>
  </w:style>
  <w:style w:type="paragraph" w:customStyle="1" w:styleId="0D3D902BEF234191BC9775E782A09B84">
    <w:name w:val="0D3D902BEF234191BC9775E782A09B84"/>
  </w:style>
  <w:style w:type="paragraph" w:customStyle="1" w:styleId="26E0D4C9DBC043D29386217AD5D02DF5">
    <w:name w:val="26E0D4C9DBC043D29386217AD5D02DF5"/>
  </w:style>
  <w:style w:type="paragraph" w:customStyle="1" w:styleId="DA529D0F61F24DDC81BE083F02A1DEF8">
    <w:name w:val="DA529D0F61F24DDC81BE083F02A1DEF8"/>
  </w:style>
  <w:style w:type="paragraph" w:customStyle="1" w:styleId="B35D26DF6993495CB54BB23BC08D9B91">
    <w:name w:val="B35D26DF6993495CB54BB23BC08D9B91"/>
  </w:style>
  <w:style w:type="paragraph" w:customStyle="1" w:styleId="59BB56AE51F947DBBE85EFE0F87815F6">
    <w:name w:val="59BB56AE51F947DBBE85EFE0F87815F6"/>
  </w:style>
  <w:style w:type="paragraph" w:customStyle="1" w:styleId="D91C68D9BBDC44B0BB10FE6535597DAE">
    <w:name w:val="D91C68D9BBDC44B0BB10FE6535597DAE"/>
  </w:style>
  <w:style w:type="paragraph" w:customStyle="1" w:styleId="FFE8B77BBC36419F96E95693C0C4CFF5">
    <w:name w:val="FFE8B77BBC36419F96E95693C0C4CFF5"/>
  </w:style>
  <w:style w:type="paragraph" w:customStyle="1" w:styleId="C7CB5F1F97E44B2BA14A239D356D29EA">
    <w:name w:val="C7CB5F1F97E44B2BA14A239D356D29EA"/>
  </w:style>
  <w:style w:type="paragraph" w:customStyle="1" w:styleId="2FC7C356438D466694C34DB276FFC8C5">
    <w:name w:val="2FC7C356438D466694C34DB276FFC8C5"/>
  </w:style>
  <w:style w:type="paragraph" w:customStyle="1" w:styleId="7D3F5E595D114AC1871180B5C42EC8A7">
    <w:name w:val="7D3F5E595D114AC1871180B5C42EC8A7"/>
  </w:style>
  <w:style w:type="paragraph" w:customStyle="1" w:styleId="7CEBF7A09288444082C8D6645A1E414A">
    <w:name w:val="7CEBF7A09288444082C8D6645A1E414A"/>
  </w:style>
  <w:style w:type="paragraph" w:customStyle="1" w:styleId="07184A73F1204E3099209ED8B071C984">
    <w:name w:val="07184A73F1204E3099209ED8B071C984"/>
  </w:style>
  <w:style w:type="paragraph" w:customStyle="1" w:styleId="AEB0ECD53E614C95AECD92A4FBDEE95E">
    <w:name w:val="AEB0ECD53E614C95AECD92A4FBDEE95E"/>
  </w:style>
  <w:style w:type="paragraph" w:customStyle="1" w:styleId="468A5EF559A54548A9E88CFFA9D71E1E">
    <w:name w:val="468A5EF559A54548A9E88CFFA9D71E1E"/>
  </w:style>
  <w:style w:type="paragraph" w:customStyle="1" w:styleId="957726CD36EB4D68B65DEFE5E2F0B636">
    <w:name w:val="957726CD36EB4D68B65DEFE5E2F0B636"/>
  </w:style>
  <w:style w:type="paragraph" w:customStyle="1" w:styleId="65E9139C441C4DD88C23CA001B0711D6">
    <w:name w:val="65E9139C441C4DD88C23CA001B0711D6"/>
    <w:rsid w:val="00955E4E"/>
  </w:style>
  <w:style w:type="paragraph" w:customStyle="1" w:styleId="9EB062A367F346139FFFBB68C287FE50">
    <w:name w:val="9EB062A367F346139FFFBB68C287FE50"/>
    <w:rsid w:val="00955E4E"/>
  </w:style>
  <w:style w:type="paragraph" w:customStyle="1" w:styleId="1548D262575D4D6995393ED98457D3C7">
    <w:name w:val="1548D262575D4D6995393ED98457D3C7"/>
    <w:rsid w:val="00955E4E"/>
  </w:style>
  <w:style w:type="paragraph" w:customStyle="1" w:styleId="FD500CD257B1444686F3BCD9C1B9A116">
    <w:name w:val="FD500CD257B1444686F3BCD9C1B9A116"/>
    <w:rsid w:val="00955E4E"/>
  </w:style>
  <w:style w:type="paragraph" w:customStyle="1" w:styleId="CD3F994E63FF4DA297ED875374455D91">
    <w:name w:val="CD3F994E63FF4DA297ED875374455D91"/>
    <w:rsid w:val="00955E4E"/>
  </w:style>
  <w:style w:type="paragraph" w:customStyle="1" w:styleId="780C817BB6214A108F3E0E9B81A43470">
    <w:name w:val="780C817BB6214A108F3E0E9B81A43470"/>
    <w:rsid w:val="00955E4E"/>
  </w:style>
  <w:style w:type="paragraph" w:customStyle="1" w:styleId="D82AC93515094DCA814A08CC6CBB89A4">
    <w:name w:val="D82AC93515094DCA814A08CC6CBB89A4"/>
    <w:rsid w:val="00955E4E"/>
  </w:style>
  <w:style w:type="paragraph" w:customStyle="1" w:styleId="0018EA3836B4429CBEFD3753D9187687">
    <w:name w:val="0018EA3836B4429CBEFD3753D9187687"/>
    <w:rsid w:val="00955E4E"/>
  </w:style>
  <w:style w:type="paragraph" w:customStyle="1" w:styleId="C07D3A6A442C423283C812BA70CC1410">
    <w:name w:val="C07D3A6A442C423283C812BA70CC1410"/>
    <w:rsid w:val="00955E4E"/>
  </w:style>
  <w:style w:type="paragraph" w:customStyle="1" w:styleId="0D7B09DF88B6440A98B979C0D78A3CDD">
    <w:name w:val="0D7B09DF88B6440A98B979C0D78A3CDD"/>
    <w:rsid w:val="00955E4E"/>
  </w:style>
  <w:style w:type="paragraph" w:customStyle="1" w:styleId="5DA7338D4C7E42FEBFCF20981624BC49">
    <w:name w:val="5DA7338D4C7E42FEBFCF20981624BC49"/>
    <w:rsid w:val="00955E4E"/>
  </w:style>
  <w:style w:type="paragraph" w:customStyle="1" w:styleId="823FEBE0399D4EAFB57CC062E636C51C">
    <w:name w:val="823FEBE0399D4EAFB57CC062E636C51C"/>
    <w:rsid w:val="00955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1DD4BD3-09AE-4184-9BA9-CA6712D6D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Blue_Gradient_Finance_Charge.dotx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Finance charge (Blue Gradient design)</vt:lpstr>
    </vt:vector>
  </TitlesOfParts>
  <Company>Home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 charge (Blue Gradient design)</dc:title>
  <dc:subject>AdventureWorks</dc:subject>
  <dc:creator>Saqib Razzaq</dc:creator>
  <cp:lastModifiedBy>Saqib Razzaq</cp:lastModifiedBy>
  <cp:revision>2</cp:revision>
  <cp:lastPrinted>2004-05-28T21:42:00Z</cp:lastPrinted>
  <dcterms:created xsi:type="dcterms:W3CDTF">2015-04-21T10:57:00Z</dcterms:created>
  <dcterms:modified xsi:type="dcterms:W3CDTF">2015-04-21T10:57:00Z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TC011294541033</vt:lpwstr>
  </property>
</Properties>
</file>